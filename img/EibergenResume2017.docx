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710"/>
        <w:gridCol w:w="6930"/>
      </w:tblGrid>
      <w:tr w:rsidR="00F26626" w:rsidRPr="004542AE" w14:paraId="081EF176" w14:textId="77777777" w:rsidTr="4ECC15DE">
        <w:trPr>
          <w:trHeight w:val="1440"/>
        </w:trPr>
        <w:tc>
          <w:tcPr>
            <w:tcW w:w="1710" w:type="dxa"/>
          </w:tcPr>
          <w:p w14:paraId="044D8ECF" w14:textId="77777777" w:rsidR="00F26626" w:rsidRPr="004542AE" w:rsidRDefault="00F26626">
            <w:pPr>
              <w:rPr>
                <w:rFonts w:ascii="Cantarell" w:hAnsi="Cantarell"/>
              </w:rPr>
            </w:pPr>
          </w:p>
        </w:tc>
        <w:tc>
          <w:tcPr>
            <w:tcW w:w="6930" w:type="dxa"/>
          </w:tcPr>
          <w:p w14:paraId="0378AE51" w14:textId="7F5C92F2" w:rsidR="00F26626" w:rsidRPr="003D4278" w:rsidRDefault="009D36F1">
            <w:pPr>
              <w:pStyle w:val="Title"/>
              <w:rPr>
                <w:rFonts w:ascii="Cantarell" w:hAnsi="Cantarell"/>
                <w:color w:val="668FAB"/>
                <w:sz w:val="24"/>
                <w:szCs w:val="24"/>
              </w:rPr>
            </w:pPr>
            <w:sdt>
              <w:sdtPr>
                <w:rPr>
                  <w:rFonts w:ascii="Cantarell" w:hAnsi="Cantarell"/>
                  <w:color w:val="668FAB"/>
                  <w:sz w:val="28"/>
                  <w:szCs w:val="28"/>
                </w:rPr>
                <w:alias w:val="Your Name"/>
                <w:tag w:val=""/>
                <w:id w:val="1103681501"/>
                <w:placeholder>
                  <w:docPart w:val="0706B8B5BEA34087869FF99DCE66205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D53DED" w:rsidRPr="003D4278">
                  <w:rPr>
                    <w:rFonts w:ascii="Cantarell" w:hAnsi="Cantarell"/>
                    <w:color w:val="668FAB"/>
                    <w:sz w:val="28"/>
                    <w:szCs w:val="28"/>
                  </w:rPr>
                  <w:t>ANDREA EIBERGEN</w:t>
                </w:r>
              </w:sdtContent>
            </w:sdt>
          </w:p>
          <w:p w14:paraId="7CBF058D" w14:textId="77777777" w:rsidR="00F26626" w:rsidRPr="004542AE" w:rsidRDefault="003A3DA9" w:rsidP="00E009D7">
            <w:pPr>
              <w:pStyle w:val="ContactInformation"/>
              <w:rPr>
                <w:rFonts w:ascii="Cantarell" w:hAnsi="Cantarell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Current Address: 1122 Milton Street, Madison, WI 53715</w:t>
            </w:r>
          </w:p>
          <w:p w14:paraId="40A64A7C" w14:textId="77777777" w:rsidR="00E009D7" w:rsidRPr="004542AE" w:rsidRDefault="00E009D7" w:rsidP="00E009D7">
            <w:pPr>
              <w:pStyle w:val="ContactInformation"/>
              <w:rPr>
                <w:rFonts w:ascii="Cantarell" w:hAnsi="Cantarell"/>
                <w:szCs w:val="18"/>
              </w:rPr>
            </w:pPr>
            <w:r w:rsidRPr="004542AE">
              <w:rPr>
                <w:rFonts w:ascii="Cantarell" w:hAnsi="Cantarell"/>
                <w:szCs w:val="18"/>
              </w:rPr>
              <w:t>Permanent Address: W3821 County Road D, Phillips</w:t>
            </w:r>
            <w:r w:rsidR="0021331B" w:rsidRPr="004542AE">
              <w:rPr>
                <w:rFonts w:ascii="Cantarell" w:hAnsi="Cantarell"/>
                <w:szCs w:val="18"/>
              </w:rPr>
              <w:t>,</w:t>
            </w:r>
            <w:r w:rsidRPr="004542AE">
              <w:rPr>
                <w:rFonts w:ascii="Cantarell" w:hAnsi="Cantarell"/>
                <w:szCs w:val="18"/>
              </w:rPr>
              <w:t xml:space="preserve"> WI 54555</w:t>
            </w:r>
          </w:p>
          <w:p w14:paraId="19529CB5" w14:textId="77777777" w:rsidR="00E009D7" w:rsidRPr="004542AE" w:rsidRDefault="00E009D7" w:rsidP="00E009D7">
            <w:pPr>
              <w:pStyle w:val="ContactInformation"/>
              <w:rPr>
                <w:rFonts w:ascii="Cantarell" w:hAnsi="Cantarell"/>
              </w:rPr>
            </w:pPr>
            <w:r w:rsidRPr="004542AE">
              <w:rPr>
                <w:rFonts w:ascii="Cantarell" w:hAnsi="Cantarell"/>
                <w:szCs w:val="18"/>
              </w:rPr>
              <w:t>Phone: 715-820-1324 E-mail: aeibergen@wisc.edu</w:t>
            </w:r>
          </w:p>
        </w:tc>
      </w:tr>
      <w:tr w:rsidR="00F26626" w:rsidRPr="004542AE" w14:paraId="266663EB" w14:textId="77777777" w:rsidTr="4ECC15DE">
        <w:tc>
          <w:tcPr>
            <w:tcW w:w="1710" w:type="dxa"/>
          </w:tcPr>
          <w:p w14:paraId="527A8969" w14:textId="0DF49032" w:rsidR="00F26626" w:rsidRPr="003D4278" w:rsidRDefault="00D53DED" w:rsidP="00D53DED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EXPERIENCE</w:t>
            </w:r>
          </w:p>
        </w:tc>
        <w:tc>
          <w:tcPr>
            <w:tcW w:w="6930" w:type="dxa"/>
          </w:tcPr>
          <w:p w14:paraId="01CC0229" w14:textId="7BD826A0" w:rsidR="00543B22" w:rsidRPr="004542AE" w:rsidRDefault="00D53DED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>
              <w:rPr>
                <w:rFonts w:ascii="Cantarell" w:hAnsi="Cantarell"/>
                <w:sz w:val="20"/>
                <w:szCs w:val="20"/>
              </w:rPr>
              <w:t>Student GIS</w:t>
            </w:r>
            <w:r w:rsidR="003D4278">
              <w:rPr>
                <w:rFonts w:ascii="Cantarell" w:hAnsi="Cantarell"/>
                <w:sz w:val="20"/>
                <w:szCs w:val="20"/>
              </w:rPr>
              <w:t xml:space="preserve"> Developer</w:t>
            </w:r>
            <w:bookmarkStart w:id="0" w:name="_GoBack"/>
            <w:bookmarkEnd w:id="0"/>
          </w:p>
          <w:p w14:paraId="224AE5D5" w14:textId="77777777" w:rsidR="00543B22" w:rsidRPr="004542AE" w:rsidRDefault="006E1098" w:rsidP="00543B22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 xml:space="preserve">State Cartographer’s Office, </w:t>
            </w:r>
            <w:r w:rsidR="00543B22" w:rsidRPr="004542AE">
              <w:rPr>
                <w:rFonts w:ascii="Cantarell" w:hAnsi="Cantarell"/>
                <w:sz w:val="20"/>
                <w:szCs w:val="20"/>
              </w:rPr>
              <w:t>Science Hall, Madison, WI</w:t>
            </w:r>
          </w:p>
          <w:p w14:paraId="7907DC3A" w14:textId="77777777" w:rsidR="00543B22" w:rsidRPr="004542AE" w:rsidRDefault="00543B22">
            <w:pPr>
              <w:pStyle w:val="Heading1"/>
              <w:rPr>
                <w:rFonts w:ascii="Cantarell" w:eastAsiaTheme="minorEastAsia" w:hAnsi="Cantarell" w:cstheme="minorBidi"/>
                <w:b w:val="0"/>
                <w:i/>
                <w:sz w:val="20"/>
                <w:szCs w:val="20"/>
              </w:rPr>
            </w:pPr>
            <w:r w:rsidRPr="004542AE">
              <w:rPr>
                <w:rFonts w:ascii="Cantarell" w:eastAsiaTheme="minorEastAsia" w:hAnsi="Cantarell" w:cstheme="minorBidi"/>
                <w:b w:val="0"/>
                <w:i/>
                <w:sz w:val="20"/>
                <w:szCs w:val="20"/>
              </w:rPr>
              <w:t>November 2017 – present</w:t>
            </w:r>
          </w:p>
          <w:p w14:paraId="1CE07259" w14:textId="77777777" w:rsidR="00543B22" w:rsidRPr="004542AE" w:rsidRDefault="00543B22" w:rsidP="00543B22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56D5094F" w14:textId="77777777" w:rsidR="00543B22" w:rsidRPr="004542AE" w:rsidRDefault="00543B22" w:rsidP="00543B22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Creating interactive web maps using JavaScript, HTML, and CSS</w:t>
            </w:r>
          </w:p>
          <w:p w14:paraId="4F2EF585" w14:textId="77777777" w:rsidR="006E1098" w:rsidRPr="004542AE" w:rsidRDefault="006E1098" w:rsidP="00543B22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Processing geospatial data</w:t>
            </w:r>
          </w:p>
          <w:p w14:paraId="7944FEA4" w14:textId="77777777" w:rsidR="000929AF" w:rsidRPr="004542AE" w:rsidRDefault="000929AF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 xml:space="preserve">Science Hall </w:t>
            </w:r>
            <w:r w:rsidR="007E4BE3" w:rsidRPr="004542AE">
              <w:rPr>
                <w:rFonts w:ascii="Cantarell" w:hAnsi="Cantarell"/>
                <w:sz w:val="20"/>
                <w:szCs w:val="20"/>
              </w:rPr>
              <w:t xml:space="preserve">IT </w:t>
            </w:r>
            <w:r w:rsidR="00BA42F5" w:rsidRPr="004542AE">
              <w:rPr>
                <w:rFonts w:ascii="Cantarell" w:hAnsi="Cantarell"/>
                <w:sz w:val="20"/>
                <w:szCs w:val="20"/>
              </w:rPr>
              <w:t xml:space="preserve">Student </w:t>
            </w:r>
            <w:r w:rsidR="007E4BE3" w:rsidRPr="004542AE">
              <w:rPr>
                <w:rFonts w:ascii="Cantarell" w:hAnsi="Cantarell"/>
                <w:sz w:val="20"/>
                <w:szCs w:val="20"/>
              </w:rPr>
              <w:t>Help Desk</w:t>
            </w:r>
          </w:p>
          <w:p w14:paraId="0171322F" w14:textId="77777777" w:rsidR="00B63728" w:rsidRPr="004542AE" w:rsidRDefault="00B63728" w:rsidP="00B6372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University of Wisconsin-Madison Science Hall, Madison, WI</w:t>
            </w:r>
          </w:p>
          <w:p w14:paraId="490059D1" w14:textId="77777777" w:rsidR="00B63728" w:rsidRPr="004542AE" w:rsidRDefault="00B63728" w:rsidP="00B63728">
            <w:pPr>
              <w:rPr>
                <w:rFonts w:ascii="Cantarell" w:hAnsi="Cantarell"/>
                <w:i/>
                <w:sz w:val="20"/>
                <w:szCs w:val="20"/>
              </w:rPr>
            </w:pPr>
            <w:r w:rsidRPr="004542AE">
              <w:rPr>
                <w:rFonts w:ascii="Cantarell" w:hAnsi="Cantarell"/>
                <w:i/>
                <w:sz w:val="20"/>
                <w:szCs w:val="20"/>
              </w:rPr>
              <w:t xml:space="preserve">October 2016 – </w:t>
            </w:r>
            <w:r w:rsidR="00034B8C" w:rsidRPr="004542AE">
              <w:rPr>
                <w:rFonts w:ascii="Cantarell" w:hAnsi="Cantarell"/>
                <w:i/>
                <w:sz w:val="20"/>
                <w:szCs w:val="20"/>
              </w:rPr>
              <w:t>October 2017</w:t>
            </w:r>
          </w:p>
          <w:p w14:paraId="11967234" w14:textId="77777777" w:rsidR="00B63728" w:rsidRPr="004542AE" w:rsidRDefault="00B63728" w:rsidP="00B6372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47DEDA17" w14:textId="77777777" w:rsidR="007E4BE3" w:rsidRPr="004542AE" w:rsidRDefault="007E4BE3" w:rsidP="00B6372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Maintaining computer systems for UW Geography Department</w:t>
            </w:r>
            <w:r w:rsidR="00034B8C" w:rsidRPr="004542AE">
              <w:rPr>
                <w:rFonts w:ascii="Cantarell" w:hAnsi="Cantarell"/>
                <w:sz w:val="20"/>
                <w:szCs w:val="20"/>
              </w:rPr>
              <w:t xml:space="preserve"> and Nelson Institute for Environmental Studies</w:t>
            </w:r>
          </w:p>
          <w:p w14:paraId="1BF923C5" w14:textId="77777777" w:rsidR="007E4BE3" w:rsidRPr="004542AE" w:rsidRDefault="007E4BE3" w:rsidP="00B6372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Providing technical support and troubleshooting</w:t>
            </w:r>
          </w:p>
          <w:p w14:paraId="2322BDEF" w14:textId="77777777" w:rsidR="00BA42F5" w:rsidRPr="004542AE" w:rsidRDefault="00BA42F5" w:rsidP="00B63728">
            <w:pPr>
              <w:rPr>
                <w:rFonts w:ascii="Cantarell" w:hAnsi="Cantarell"/>
                <w:sz w:val="16"/>
                <w:szCs w:val="16"/>
              </w:rPr>
            </w:pPr>
          </w:p>
          <w:p w14:paraId="015C116F" w14:textId="77777777" w:rsidR="00F26626" w:rsidRPr="004542AE" w:rsidRDefault="003A3DA9">
            <w:pPr>
              <w:pStyle w:val="Heading1"/>
              <w:rPr>
                <w:rFonts w:ascii="Cantarell" w:eastAsiaTheme="minorEastAsia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GIS Intern</w:t>
            </w:r>
          </w:p>
          <w:p w14:paraId="0E325246" w14:textId="77777777" w:rsidR="00F26626" w:rsidRPr="004542AE" w:rsidRDefault="003A3DA9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Rusk County Department of Survey &amp; Land Information, Ladysmith, WI</w:t>
            </w:r>
          </w:p>
          <w:p w14:paraId="0C077F18" w14:textId="77777777" w:rsidR="00F26626" w:rsidRPr="004542AE" w:rsidRDefault="003A3DA9">
            <w:pPr>
              <w:pStyle w:val="Date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May 2017-August 2017</w:t>
            </w:r>
          </w:p>
          <w:p w14:paraId="294F22F0" w14:textId="77777777" w:rsidR="00CD6387" w:rsidRPr="004542AE" w:rsidRDefault="00CD6387" w:rsidP="00CD6387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Job responsibilities:</w:t>
            </w:r>
          </w:p>
          <w:p w14:paraId="63DA60B1" w14:textId="62E02866" w:rsidR="00191015" w:rsidRPr="004542AE" w:rsidRDefault="4ECC15DE" w:rsidP="4ECC15DE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Using ESRI ArcMap desktop and online software to create maps for various county organizations</w:t>
            </w:r>
          </w:p>
          <w:p w14:paraId="0B6AD13E" w14:textId="77777777" w:rsidR="003A3DA9" w:rsidRPr="004542AE" w:rsidRDefault="003A3DA9" w:rsidP="00CD6387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 xml:space="preserve">Creating shapefiles by using ArcGIS Collector app and </w:t>
            </w:r>
            <w:r w:rsidR="008133CE" w:rsidRPr="004542AE">
              <w:rPr>
                <w:rFonts w:ascii="Cantarell" w:hAnsi="Cantarell"/>
                <w:sz w:val="20"/>
                <w:szCs w:val="20"/>
              </w:rPr>
              <w:t>Trimble GPS Receiver Unit</w:t>
            </w:r>
          </w:p>
          <w:p w14:paraId="55BECACF" w14:textId="77777777" w:rsidR="00C72406" w:rsidRPr="004542AE" w:rsidRDefault="00C72406" w:rsidP="00CD6387">
            <w:pPr>
              <w:rPr>
                <w:rFonts w:ascii="Cantarell" w:hAnsi="Cantarell"/>
                <w:sz w:val="20"/>
                <w:szCs w:val="20"/>
              </w:rPr>
            </w:pPr>
          </w:p>
        </w:tc>
      </w:tr>
      <w:tr w:rsidR="00F26626" w:rsidRPr="004542AE" w14:paraId="6CBA4C9F" w14:textId="77777777" w:rsidTr="4ECC15DE">
        <w:tc>
          <w:tcPr>
            <w:tcW w:w="1710" w:type="dxa"/>
          </w:tcPr>
          <w:p w14:paraId="0725F849" w14:textId="437092E9" w:rsidR="00F26626" w:rsidRPr="003D4278" w:rsidRDefault="00D53DED" w:rsidP="00D53DED">
            <w:pPr>
              <w:pStyle w:val="Heading1"/>
              <w:rPr>
                <w:rFonts w:ascii="Cantarell" w:hAnsi="Cantarell"/>
                <w:color w:val="668FAB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EDUCATION</w:t>
            </w:r>
          </w:p>
        </w:tc>
        <w:tc>
          <w:tcPr>
            <w:tcW w:w="6930" w:type="dxa"/>
          </w:tcPr>
          <w:p w14:paraId="67AE1E27" w14:textId="77777777" w:rsidR="00F26626" w:rsidRPr="004542AE" w:rsidRDefault="00CC3BD5">
            <w:pPr>
              <w:pStyle w:val="Heading1"/>
              <w:rPr>
                <w:rFonts w:ascii="Cantarell" w:eastAsiaTheme="minorEastAsia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Bachelor of Science</w:t>
            </w:r>
            <w:r w:rsidR="000929AF" w:rsidRPr="004542AE">
              <w:rPr>
                <w:rFonts w:ascii="Cantarell" w:hAnsi="Cantarell"/>
                <w:sz w:val="20"/>
                <w:szCs w:val="20"/>
              </w:rPr>
              <w:t xml:space="preserve"> in </w:t>
            </w:r>
            <w:r w:rsidR="00191015" w:rsidRPr="004542AE">
              <w:rPr>
                <w:rFonts w:ascii="Cantarell" w:hAnsi="Cantarell"/>
                <w:sz w:val="20"/>
                <w:szCs w:val="20"/>
              </w:rPr>
              <w:t>Cartography &amp; Geographic Information Systems</w:t>
            </w:r>
            <w:r w:rsidR="00C20E81" w:rsidRPr="004542AE">
              <w:rPr>
                <w:rFonts w:ascii="Cantarell" w:hAnsi="Cantarell"/>
                <w:sz w:val="20"/>
                <w:szCs w:val="20"/>
              </w:rPr>
              <w:t xml:space="preserve">, </w:t>
            </w:r>
            <w:r w:rsidR="000929AF" w:rsidRPr="004542AE">
              <w:rPr>
                <w:rFonts w:ascii="Cantarell" w:hAnsi="Cantarell"/>
                <w:sz w:val="20"/>
                <w:szCs w:val="20"/>
              </w:rPr>
              <w:t>Geography</w:t>
            </w:r>
            <w:r w:rsidR="00C20E81" w:rsidRPr="004542AE">
              <w:rPr>
                <w:rFonts w:ascii="Cantarell" w:hAnsi="Cantarell"/>
                <w:sz w:val="20"/>
                <w:szCs w:val="20"/>
              </w:rPr>
              <w:t>, and Environmental Studies</w:t>
            </w:r>
          </w:p>
          <w:p w14:paraId="58FC5458" w14:textId="77777777" w:rsidR="00F26626" w:rsidRPr="004542AE" w:rsidRDefault="00FD41A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lastRenderedPageBreak/>
              <w:t>University of Wisconsin</w:t>
            </w:r>
            <w:r w:rsidR="00C311DC" w:rsidRPr="004542AE">
              <w:rPr>
                <w:rFonts w:ascii="Cantarell" w:hAnsi="Cantarell"/>
                <w:sz w:val="20"/>
                <w:szCs w:val="20"/>
              </w:rPr>
              <w:t xml:space="preserve"> – Madison</w:t>
            </w:r>
            <w:r w:rsidR="00E21920" w:rsidRPr="004542AE">
              <w:rPr>
                <w:rFonts w:ascii="Cantarell" w:hAnsi="Cantarell"/>
                <w:sz w:val="20"/>
                <w:szCs w:val="20"/>
              </w:rPr>
              <w:t xml:space="preserve">, </w:t>
            </w:r>
            <w:r w:rsidRPr="004542AE">
              <w:rPr>
                <w:rFonts w:ascii="Cantarell" w:hAnsi="Cantarell"/>
                <w:sz w:val="20"/>
                <w:szCs w:val="20"/>
              </w:rPr>
              <w:t>Madison, WI</w:t>
            </w:r>
          </w:p>
          <w:p w14:paraId="3D71D5F8" w14:textId="77777777" w:rsidR="00F26626" w:rsidRPr="004542AE" w:rsidRDefault="00FD41A8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Expected Graduation 2019</w:t>
            </w:r>
          </w:p>
          <w:p w14:paraId="4637615B" w14:textId="77777777" w:rsidR="00F26626" w:rsidRPr="004542AE" w:rsidRDefault="00CD6387" w:rsidP="00CC391F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sz w:val="20"/>
                <w:szCs w:val="20"/>
              </w:rPr>
              <w:t>GPA 3.</w:t>
            </w:r>
            <w:r w:rsidR="00B60A67" w:rsidRPr="004542AE">
              <w:rPr>
                <w:rFonts w:ascii="Cantarell" w:hAnsi="Cantarell"/>
                <w:sz w:val="20"/>
                <w:szCs w:val="20"/>
              </w:rPr>
              <w:t>6</w:t>
            </w:r>
          </w:p>
        </w:tc>
      </w:tr>
      <w:tr w:rsidR="00F26626" w:rsidRPr="004542AE" w14:paraId="64F3481D" w14:textId="77777777" w:rsidTr="4ECC15DE">
        <w:trPr>
          <w:trHeight w:val="2646"/>
        </w:trPr>
        <w:tc>
          <w:tcPr>
            <w:tcW w:w="1710" w:type="dxa"/>
          </w:tcPr>
          <w:p w14:paraId="21AC47FA" w14:textId="7E7DE72D" w:rsidR="00F26626" w:rsidRPr="004542AE" w:rsidRDefault="00D53DED" w:rsidP="00295D7D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lastRenderedPageBreak/>
              <w:t>SKILLS</w:t>
            </w:r>
          </w:p>
        </w:tc>
        <w:tc>
          <w:tcPr>
            <w:tcW w:w="6930" w:type="dxa"/>
          </w:tcPr>
          <w:p w14:paraId="401B5930" w14:textId="77777777" w:rsidR="00F924CF" w:rsidRPr="004542AE" w:rsidRDefault="00B132C4" w:rsidP="00B132C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CCBB538" wp14:editId="07777777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175260</wp:posOffset>
                      </wp:positionV>
                      <wp:extent cx="45719" cy="161925"/>
                      <wp:effectExtent l="0" t="0" r="1206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8935A84">
                    <v:rect id="Rectangle 12" style="position:absolute;margin-left:110.05pt;margin-top:13.8pt;width:3.6pt;height:1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 [3200]" strokecolor="black [1600]" strokeweight="2pt" w14:anchorId="1E777F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18D84455" wp14:editId="3BC23DFB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137160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F1472" w14:textId="77777777" w:rsidR="00B132C4" w:rsidRDefault="00B132C4" w:rsidP="00B132C4">
                                  <w:r>
                                    <w:t>ESRI ArcGIS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0E7C1379">
                    <v:shapetype id="_x0000_t202" coordsize="21600,21600" o:spt="202" path="m,l,21600r21600,l21600,xe" w14:anchorId="18D84455">
                      <v:stroke joinstyle="miter"/>
                      <v:path gradientshapeok="t" o:connecttype="rect"/>
                    </v:shapetype>
                    <v:shape id="Text Box 2" style="position:absolute;left:0;text-align:left;margin-left:157.5pt;margin-top:10.8pt;width:68.25pt;height:20.2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">
                      <v:textbox>
                        <w:txbxContent>
                          <w:p w:rsidR="00B132C4" w:rsidP="00B132C4" w:rsidRDefault="00B132C4" w14:paraId="190D5565" wp14:textId="77777777">
                            <w:r>
                              <w:t>ESRI ArcGIS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761AF1" wp14:editId="16F484AB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255905</wp:posOffset>
                      </wp:positionV>
                      <wp:extent cx="2066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62E3D7E4">
                    <v:line id="Straight Connector 1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-12.75pt,20.15pt" to="150pt,20.15pt" w14:anchorId="4D05E6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"/>
                  </w:pict>
                </mc:Fallback>
              </mc:AlternateContent>
            </w:r>
          </w:p>
          <w:p w14:paraId="1960476F" w14:textId="77777777" w:rsidR="00B132C4" w:rsidRPr="004542AE" w:rsidRDefault="00B132C4" w:rsidP="00B132C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6C8342" wp14:editId="29F4553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186690</wp:posOffset>
                      </wp:positionV>
                      <wp:extent cx="45719" cy="161925"/>
                      <wp:effectExtent l="0" t="0" r="1206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04473114">
                    <v:rect id="Rectangle 13" style="position:absolute;margin-left:91.5pt;margin-top:14.7pt;width:3.6pt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6E9C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1" locked="0" layoutInCell="1" allowOverlap="1" wp14:anchorId="204C47B4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142875</wp:posOffset>
                      </wp:positionV>
                      <wp:extent cx="1981200" cy="257175"/>
                      <wp:effectExtent l="0" t="0" r="0" b="0"/>
                      <wp:wrapTight wrapText="bothSides">
                        <wp:wrapPolygon edited="0">
                          <wp:start x="623" y="0"/>
                          <wp:lineTo x="623" y="19200"/>
                          <wp:lineTo x="20769" y="19200"/>
                          <wp:lineTo x="20769" y="0"/>
                          <wp:lineTo x="623" y="0"/>
                        </wp:wrapPolygon>
                      </wp:wrapTight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812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71E17E" w14:textId="77777777" w:rsidR="00B132C4" w:rsidRDefault="00B132C4" w:rsidP="00B132C4">
                                  <w:r>
                                    <w:t>Adobe Illustrator and Photoshop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31DE478">
                    <v:shape id="_x0000_s1027" style="position:absolute;left:0;text-align:left;margin-left:157.5pt;margin-top:11.25pt;width:156pt;height:20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" w14:anchorId="204C47B4">
                      <v:textbox>
                        <w:txbxContent>
                          <w:p w:rsidR="00B132C4" w:rsidP="00B132C4" w:rsidRDefault="00B132C4" w14:paraId="582F8A03" wp14:textId="77777777">
                            <w:r>
                              <w:t>Adobe Illustrator and Photoshop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37745B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260985</wp:posOffset>
                      </wp:positionV>
                      <wp:extent cx="206692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3CE10440">
                    <v:line id="Straight Connector 2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0.55pt" to="150pt,20.55pt" w14:anchorId="53E8C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"/>
                  </w:pict>
                </mc:Fallback>
              </mc:AlternateContent>
            </w:r>
          </w:p>
          <w:p w14:paraId="2D421990" w14:textId="77777777" w:rsidR="00B132C4" w:rsidRPr="004542AE" w:rsidRDefault="00B132C4" w:rsidP="00B132C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C8774BA" wp14:editId="29F45531">
                      <wp:simplePos x="0" y="0"/>
                      <wp:positionH relativeFrom="column">
                        <wp:posOffset>981075</wp:posOffset>
                      </wp:positionH>
                      <wp:positionV relativeFrom="paragraph">
                        <wp:posOffset>182880</wp:posOffset>
                      </wp:positionV>
                      <wp:extent cx="45719" cy="161925"/>
                      <wp:effectExtent l="0" t="0" r="1206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77558954">
                    <v:rect id="Rectangle 14" style="position:absolute;margin-left:77.25pt;margin-top:14.4pt;width:3.6pt;height:12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2C778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1" locked="0" layoutInCell="1" allowOverlap="1" wp14:anchorId="79A73475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147955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F84AC" w14:textId="77777777" w:rsidR="00B132C4" w:rsidRDefault="00B132C4" w:rsidP="00B132C4">
                                  <w: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282F727">
                    <v:shape id="_x0000_s1028" style="position:absolute;left:0;text-align:left;margin-left:157.5pt;margin-top:11.65pt;width:68.25pt;height:20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" w14:anchorId="204C47B4">
                      <v:textbox>
                        <w:txbxContent>
                          <w:p w:rsidR="00B132C4" w:rsidP="00B132C4" w:rsidRDefault="00B132C4" w14:paraId="06C2E007" wp14:textId="77777777">
                            <w:r>
                              <w:t>HTML/CSS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61B3C88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265430</wp:posOffset>
                      </wp:positionV>
                      <wp:extent cx="20669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77712F38">
                    <v:line id="Straight Connector 3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0.9pt" to="150pt,20.9pt" w14:anchorId="1D41AC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cUsgEAAFEDAAAOAAAAZHJzL2Uyb0RvYy54bWysU8Fu2zAMvQ/oPwi6L3ZdLN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"/>
                  </w:pict>
                </mc:Fallback>
              </mc:AlternateContent>
            </w:r>
          </w:p>
          <w:p w14:paraId="536FE29D" w14:textId="77777777" w:rsidR="00B132C4" w:rsidRPr="004542AE" w:rsidRDefault="00B132C4" w:rsidP="00B132C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CBE9CA" wp14:editId="29F45531">
                      <wp:simplePos x="0" y="0"/>
                      <wp:positionH relativeFrom="column">
                        <wp:posOffset>657225</wp:posOffset>
                      </wp:positionH>
                      <wp:positionV relativeFrom="paragraph">
                        <wp:posOffset>198755</wp:posOffset>
                      </wp:positionV>
                      <wp:extent cx="45719" cy="161925"/>
                      <wp:effectExtent l="0" t="0" r="1206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0DE7CB77">
                    <v:rect id="Rectangle 15" style="position:absolute;margin-left:51.75pt;margin-top:15.65pt;width:3.6pt;height:1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19C3C4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89984" behindDoc="1" locked="0" layoutInCell="1" allowOverlap="1" wp14:anchorId="50A7991B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153670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03CC9" w14:textId="77777777" w:rsidR="00B132C4" w:rsidRDefault="00B132C4" w:rsidP="00B132C4">
                                  <w: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7AA609DF">
                    <v:shape id="_x0000_s1029" style="position:absolute;left:0;text-align:left;margin-left:157.5pt;margin-top:12.1pt;width:68.25pt;height:20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" w14:anchorId="204C47B4">
                      <v:textbox>
                        <w:txbxContent>
                          <w:p w:rsidR="00B132C4" w:rsidP="00B132C4" w:rsidRDefault="00B132C4" w14:paraId="3A9CC7AD" wp14:textId="77777777">
                            <w:r>
                              <w:t>JavaScript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00B87E2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270510</wp:posOffset>
                      </wp:positionV>
                      <wp:extent cx="20669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F6E9C60">
                    <v:line id="Straight Connector 4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1.3pt" to="150pt,21.3pt" w14:anchorId="3FDA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"/>
                  </w:pict>
                </mc:Fallback>
              </mc:AlternateContent>
            </w:r>
          </w:p>
          <w:p w14:paraId="109DA7F4" w14:textId="77777777" w:rsidR="00B132C4" w:rsidRPr="004542AE" w:rsidRDefault="00B132C4" w:rsidP="00B132C4">
            <w:pPr>
              <w:ind w:left="720"/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3BAD67" wp14:editId="29F4553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189230</wp:posOffset>
                      </wp:positionV>
                      <wp:extent cx="45719" cy="161925"/>
                      <wp:effectExtent l="0" t="0" r="1206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5798B6AA">
                    <v:rect id="Rectangle 16" style="position:absolute;margin-left:24pt;margin-top:14.9pt;width:3.6pt;height:12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723E1D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 wp14:anchorId="4155D8FE" wp14:editId="29677D43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159385</wp:posOffset>
                      </wp:positionV>
                      <wp:extent cx="866775" cy="257175"/>
                      <wp:effectExtent l="0" t="0" r="0" b="0"/>
                      <wp:wrapTight wrapText="bothSides">
                        <wp:wrapPolygon edited="0">
                          <wp:start x="1424" y="0"/>
                          <wp:lineTo x="1424" y="19200"/>
                          <wp:lineTo x="19938" y="19200"/>
                          <wp:lineTo x="19938" y="0"/>
                          <wp:lineTo x="1424" y="0"/>
                        </wp:wrapPolygon>
                      </wp:wrapTight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34A498" w14:textId="77777777" w:rsidR="00B132C4" w:rsidRDefault="00B132C4" w:rsidP="00B132C4">
                                  <w: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290317AF">
                    <v:shape id="_x0000_s1030" style="position:absolute;left:0;text-align:left;margin-left:157.5pt;margin-top:12.55pt;width:68.25pt;height:20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" w14:anchorId="204C47B4">
                      <v:textbox>
                        <w:txbxContent>
                          <w:p w:rsidR="00B132C4" w:rsidP="00B132C4" w:rsidRDefault="00B132C4" w14:paraId="479FC5A5" wp14:textId="77777777">
                            <w:r>
                              <w:t>Python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7D104C" wp14:editId="5F77CFA7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275590</wp:posOffset>
                      </wp:positionV>
                      <wp:extent cx="20669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0A15688A">
                    <v:line id="Straight Connector 5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1.7pt" to="150pt,21.7pt" w14:anchorId="10DE3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"/>
                  </w:pict>
                </mc:Fallback>
              </mc:AlternateContent>
            </w:r>
          </w:p>
          <w:p w14:paraId="1E78398A" w14:textId="77777777" w:rsidR="00B132C4" w:rsidRPr="004542AE" w:rsidRDefault="00B132C4" w:rsidP="009C2D35">
            <w:pPr>
              <w:rPr>
                <w:rFonts w:ascii="Cantarell" w:hAnsi="Cantarell"/>
                <w:sz w:val="20"/>
                <w:szCs w:val="20"/>
              </w:rPr>
            </w:pP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4D20AD6" wp14:editId="29F45531">
                      <wp:simplePos x="0" y="0"/>
                      <wp:positionH relativeFrom="column">
                        <wp:posOffset>1850390</wp:posOffset>
                      </wp:positionH>
                      <wp:positionV relativeFrom="paragraph">
                        <wp:posOffset>193675</wp:posOffset>
                      </wp:positionV>
                      <wp:extent cx="45719" cy="161925"/>
                      <wp:effectExtent l="0" t="0" r="1206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619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Text" lastClr="000000">
                                  <a:tint val="100000"/>
                                  <a:shade val="100000"/>
                                  <a:satMod val="100000"/>
                                </a:sysClr>
                              </a:solidFill>
                              <a:ln w="25400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07C04E04">
                    <v:rect id="Rectangle 17" style="position:absolute;margin-left:145.7pt;margin-top:15.25pt;width:3.6pt;height:1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2pt" w14:anchorId="4BC2E0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"/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73FCEF4F" wp14:editId="49758DA7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165100</wp:posOffset>
                      </wp:positionV>
                      <wp:extent cx="1466850" cy="257175"/>
                      <wp:effectExtent l="0" t="0" r="0" b="0"/>
                      <wp:wrapTight wrapText="bothSides">
                        <wp:wrapPolygon edited="0">
                          <wp:start x="842" y="0"/>
                          <wp:lineTo x="842" y="19200"/>
                          <wp:lineTo x="20478" y="19200"/>
                          <wp:lineTo x="20478" y="0"/>
                          <wp:lineTo x="842" y="0"/>
                        </wp:wrapPolygon>
                      </wp:wrapTight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D4171" w14:textId="77777777" w:rsidR="00B132C4" w:rsidRDefault="00B132C4" w:rsidP="00B132C4">
                                  <w:r>
                                    <w:t>Microsoft Office Suite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10BC7C39">
                    <v:shape id="_x0000_s1031" style="position:absolute;margin-left:157.5pt;margin-top:13pt;width:115.5pt;height:20.2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" w14:anchorId="73FCEF4F">
                      <v:textbox>
                        <w:txbxContent>
                          <w:p w:rsidR="00B132C4" w:rsidP="00B132C4" w:rsidRDefault="00B132C4" w14:paraId="333B473A" wp14:textId="77777777">
                            <w:r>
                              <w:t>Microsoft Office Suite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4542AE">
              <w:rPr>
                <w:rFonts w:ascii="Cantarell" w:hAnsi="Cantarell"/>
                <w:noProof/>
                <w:sz w:val="20"/>
                <w:szCs w:val="2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C657721" wp14:editId="4B97EE2D">
                      <wp:simplePos x="0" y="0"/>
                      <wp:positionH relativeFrom="column">
                        <wp:posOffset>-161925</wp:posOffset>
                      </wp:positionH>
                      <wp:positionV relativeFrom="paragraph">
                        <wp:posOffset>280670</wp:posOffset>
                      </wp:positionV>
                      <wp:extent cx="20669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14="http://schemas.microsoft.com/office/word/2010/wordml" xmlns:a="http://schemas.openxmlformats.org/drawingml/2006/main">
                  <w:pict w14:anchorId="18DDC68F">
                    <v:line id="Straight Connector 10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pt" from="-12.75pt,22.1pt" to="150pt,22.1pt" w14:anchorId="3B23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"/>
                  </w:pict>
                </mc:Fallback>
              </mc:AlternateContent>
            </w:r>
          </w:p>
        </w:tc>
      </w:tr>
      <w:tr w:rsidR="00F26626" w:rsidRPr="004542AE" w14:paraId="3F78330F" w14:textId="77777777" w:rsidTr="00D53DED">
        <w:trPr>
          <w:trHeight w:val="828"/>
        </w:trPr>
        <w:tc>
          <w:tcPr>
            <w:tcW w:w="1710" w:type="dxa"/>
          </w:tcPr>
          <w:p w14:paraId="6A9E838E" w14:textId="34028A3C" w:rsidR="00F26626" w:rsidRPr="004542AE" w:rsidRDefault="00D53DED" w:rsidP="00D53DED">
            <w:pPr>
              <w:pStyle w:val="Heading1"/>
              <w:rPr>
                <w:rFonts w:ascii="Cantarell" w:hAnsi="Cantarell"/>
                <w:sz w:val="20"/>
                <w:szCs w:val="20"/>
              </w:rPr>
            </w:pPr>
            <w:r w:rsidRPr="003D4278">
              <w:rPr>
                <w:rFonts w:ascii="Cantarell" w:hAnsi="Cantarell"/>
                <w:color w:val="668FAB"/>
                <w:sz w:val="20"/>
                <w:szCs w:val="20"/>
              </w:rPr>
              <w:t>REFERENCES</w:t>
            </w:r>
          </w:p>
        </w:tc>
        <w:tc>
          <w:tcPr>
            <w:tcW w:w="6930" w:type="dxa"/>
          </w:tcPr>
          <w:p w14:paraId="705894D2" w14:textId="77777777" w:rsidR="00F26626" w:rsidRPr="004542AE" w:rsidRDefault="00D66BD8" w:rsidP="00E009D7">
            <w:pPr>
              <w:pStyle w:val="Heading1"/>
              <w:rPr>
                <w:rFonts w:ascii="Cantarell" w:eastAsiaTheme="minorEastAsia" w:hAnsi="Cantarell"/>
                <w:b w:val="0"/>
                <w:sz w:val="20"/>
                <w:szCs w:val="20"/>
              </w:rPr>
            </w:pPr>
            <w:r w:rsidRPr="004542AE">
              <w:rPr>
                <w:rFonts w:ascii="Cantarell" w:hAnsi="Cantarell"/>
                <w:b w:val="0"/>
                <w:sz w:val="20"/>
                <w:szCs w:val="20"/>
              </w:rPr>
              <w:t>Available Upon Request</w:t>
            </w:r>
          </w:p>
        </w:tc>
      </w:tr>
    </w:tbl>
    <w:p w14:paraId="5F551FE2" w14:textId="77777777" w:rsidR="00F26626" w:rsidRPr="004542AE" w:rsidRDefault="00F26626">
      <w:pPr>
        <w:rPr>
          <w:rFonts w:ascii="Cantarell" w:hAnsi="Cantarell"/>
          <w:sz w:val="20"/>
          <w:szCs w:val="20"/>
        </w:rPr>
      </w:pPr>
    </w:p>
    <w:p w14:paraId="2B42514C" w14:textId="77777777" w:rsidR="00B132C4" w:rsidRPr="004542AE" w:rsidRDefault="00B132C4">
      <w:pPr>
        <w:rPr>
          <w:rFonts w:ascii="Cantarell" w:hAnsi="Cantarell"/>
          <w:sz w:val="20"/>
          <w:szCs w:val="20"/>
        </w:rPr>
      </w:pPr>
    </w:p>
    <w:p w14:paraId="73B46A33" w14:textId="77777777" w:rsidR="00B132C4" w:rsidRPr="004542AE" w:rsidRDefault="00B132C4">
      <w:pPr>
        <w:rPr>
          <w:rFonts w:ascii="Cantarell" w:hAnsi="Cantarell"/>
          <w:sz w:val="20"/>
          <w:szCs w:val="20"/>
        </w:rPr>
      </w:pPr>
    </w:p>
    <w:p w14:paraId="5E306816" w14:textId="77777777" w:rsidR="00B132C4" w:rsidRPr="004542AE" w:rsidRDefault="00B132C4">
      <w:pPr>
        <w:rPr>
          <w:rFonts w:ascii="Cantarell" w:hAnsi="Cantarell"/>
          <w:sz w:val="20"/>
          <w:szCs w:val="20"/>
        </w:rPr>
      </w:pPr>
    </w:p>
    <w:p w14:paraId="2B910B71" w14:textId="77777777" w:rsidR="00B132C4" w:rsidRPr="004542AE" w:rsidRDefault="00B132C4" w:rsidP="00B132C4">
      <w:pPr>
        <w:rPr>
          <w:rFonts w:ascii="Cantarell" w:hAnsi="Cantarell"/>
          <w:sz w:val="20"/>
          <w:szCs w:val="20"/>
          <w:vertAlign w:val="subscript"/>
        </w:rPr>
      </w:pPr>
    </w:p>
    <w:sectPr w:rsidR="00B132C4" w:rsidRPr="004542AE">
      <w:footerReference w:type="default" r:id="rId8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5BBD6" w14:textId="77777777" w:rsidR="009D36F1" w:rsidRDefault="009D36F1">
      <w:pPr>
        <w:spacing w:after="0" w:line="240" w:lineRule="auto"/>
      </w:pPr>
      <w:r>
        <w:separator/>
      </w:r>
    </w:p>
  </w:endnote>
  <w:endnote w:type="continuationSeparator" w:id="0">
    <w:p w14:paraId="5ABF7707" w14:textId="77777777" w:rsidR="009D36F1" w:rsidRDefault="009D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rell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3"/>
      <w:gridCol w:w="7027"/>
    </w:tblGrid>
    <w:tr w:rsidR="00C61BEB" w:rsidRPr="00465060" w14:paraId="48AA29F7" w14:textId="77777777">
      <w:tc>
        <w:tcPr>
          <w:tcW w:w="1613" w:type="dxa"/>
        </w:tcPr>
        <w:sdt>
          <w:sdtPr>
            <w:rPr>
              <w:rFonts w:ascii="Cantarell" w:hAnsi="Cantarell"/>
              <w:sz w:val="20"/>
              <w:szCs w:val="20"/>
            </w:rPr>
            <w:id w:val="-1390494279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295BD29B" w14:textId="1DB76E45" w:rsidR="00C61BEB" w:rsidRPr="004542AE" w:rsidRDefault="00C61BEB">
              <w:pPr>
                <w:pStyle w:val="Footer"/>
                <w:rPr>
                  <w:rFonts w:ascii="Cantarell" w:hAnsi="Cantarell"/>
                  <w:sz w:val="20"/>
                  <w:szCs w:val="20"/>
                </w:rPr>
              </w:pPr>
              <w:r w:rsidRPr="004542AE">
                <w:rPr>
                  <w:rFonts w:ascii="Cantarell" w:hAnsi="Cantarell"/>
                  <w:sz w:val="20"/>
                  <w:szCs w:val="20"/>
                </w:rPr>
                <w:fldChar w:fldCharType="begin"/>
              </w:r>
              <w:r w:rsidRPr="004542AE">
                <w:rPr>
                  <w:rFonts w:ascii="Cantarell" w:hAnsi="Cantarell"/>
                  <w:sz w:val="20"/>
                  <w:szCs w:val="20"/>
                </w:rPr>
                <w:instrText xml:space="preserve"> PAGE   \* MERGEFORMAT </w:instrText>
              </w:r>
              <w:r w:rsidRPr="004542AE">
                <w:rPr>
                  <w:rFonts w:ascii="Cantarell" w:hAnsi="Cantarell"/>
                  <w:sz w:val="20"/>
                  <w:szCs w:val="20"/>
                </w:rPr>
                <w:fldChar w:fldCharType="separate"/>
              </w:r>
              <w:r w:rsidR="003D4278">
                <w:rPr>
                  <w:rFonts w:ascii="Cantarell" w:hAnsi="Cantarell" w:hint="eastAsia"/>
                  <w:noProof/>
                  <w:sz w:val="20"/>
                  <w:szCs w:val="20"/>
                </w:rPr>
                <w:t>2</w:t>
              </w:r>
              <w:r w:rsidRPr="004542AE">
                <w:rPr>
                  <w:rFonts w:ascii="Cantarell" w:hAnsi="Cantarell"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0BC770BA" w14:textId="77777777" w:rsidR="00C61BEB" w:rsidRPr="004542AE" w:rsidRDefault="00C61BEB" w:rsidP="00465060">
          <w:pPr>
            <w:pStyle w:val="Footer"/>
            <w:rPr>
              <w:rFonts w:ascii="Cantarell" w:hAnsi="Cantarell"/>
              <w:sz w:val="20"/>
              <w:szCs w:val="20"/>
            </w:rPr>
          </w:pPr>
          <w:r w:rsidRPr="004542AE">
            <w:rPr>
              <w:rFonts w:ascii="Cantarell" w:hAnsi="Cantarell"/>
              <w:sz w:val="20"/>
              <w:szCs w:val="20"/>
            </w:rPr>
            <w:t>Andrea Eibergen</w:t>
          </w:r>
        </w:p>
        <w:p w14:paraId="725748FA" w14:textId="77777777" w:rsidR="00C61BEB" w:rsidRPr="004542AE" w:rsidRDefault="00C61BEB" w:rsidP="00465060">
          <w:pPr>
            <w:pStyle w:val="Footer"/>
            <w:rPr>
              <w:rFonts w:ascii="Cantarell" w:hAnsi="Cantarell"/>
              <w:sz w:val="20"/>
              <w:szCs w:val="20"/>
            </w:rPr>
          </w:pPr>
          <w:r w:rsidRPr="004542AE">
            <w:rPr>
              <w:rFonts w:ascii="Cantarell" w:hAnsi="Cantarell"/>
              <w:sz w:val="20"/>
              <w:szCs w:val="20"/>
            </w:rPr>
            <w:t xml:space="preserve"> Phone: (715)-820-1324 Email: aeibergen@wisc.edu</w:t>
          </w:r>
        </w:p>
      </w:tc>
    </w:tr>
  </w:tbl>
  <w:p w14:paraId="3DD47A5D" w14:textId="77777777" w:rsidR="00C61BEB" w:rsidRDefault="00C61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54ED1" w14:textId="77777777" w:rsidR="009D36F1" w:rsidRDefault="009D36F1">
      <w:pPr>
        <w:spacing w:after="0" w:line="240" w:lineRule="auto"/>
      </w:pPr>
      <w:r>
        <w:separator/>
      </w:r>
    </w:p>
  </w:footnote>
  <w:footnote w:type="continuationSeparator" w:id="0">
    <w:p w14:paraId="4C92FC2C" w14:textId="77777777" w:rsidR="009D36F1" w:rsidRDefault="009D3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D7"/>
    <w:rsid w:val="0000499E"/>
    <w:rsid w:val="00025DD8"/>
    <w:rsid w:val="00034B8C"/>
    <w:rsid w:val="00042583"/>
    <w:rsid w:val="00083E35"/>
    <w:rsid w:val="000929AF"/>
    <w:rsid w:val="00092DA7"/>
    <w:rsid w:val="000B750B"/>
    <w:rsid w:val="0012780A"/>
    <w:rsid w:val="00191015"/>
    <w:rsid w:val="001E05CE"/>
    <w:rsid w:val="00212A8B"/>
    <w:rsid w:val="0021331B"/>
    <w:rsid w:val="00245F53"/>
    <w:rsid w:val="00263D38"/>
    <w:rsid w:val="00283CDE"/>
    <w:rsid w:val="00295D7D"/>
    <w:rsid w:val="002C7B02"/>
    <w:rsid w:val="00383C92"/>
    <w:rsid w:val="003A3DA9"/>
    <w:rsid w:val="003C616A"/>
    <w:rsid w:val="003D4278"/>
    <w:rsid w:val="00400268"/>
    <w:rsid w:val="00402B91"/>
    <w:rsid w:val="0044250B"/>
    <w:rsid w:val="0044402B"/>
    <w:rsid w:val="004542AE"/>
    <w:rsid w:val="00465060"/>
    <w:rsid w:val="00497D3C"/>
    <w:rsid w:val="004C196B"/>
    <w:rsid w:val="004D357F"/>
    <w:rsid w:val="00541DEC"/>
    <w:rsid w:val="00543B22"/>
    <w:rsid w:val="0056570E"/>
    <w:rsid w:val="005921EE"/>
    <w:rsid w:val="005A2C0E"/>
    <w:rsid w:val="005C4F16"/>
    <w:rsid w:val="00602032"/>
    <w:rsid w:val="006A57AC"/>
    <w:rsid w:val="006B0F75"/>
    <w:rsid w:val="006D2293"/>
    <w:rsid w:val="006E1098"/>
    <w:rsid w:val="00717438"/>
    <w:rsid w:val="007C1EF6"/>
    <w:rsid w:val="007E3538"/>
    <w:rsid w:val="007E4BE3"/>
    <w:rsid w:val="007E7111"/>
    <w:rsid w:val="008133CE"/>
    <w:rsid w:val="0082129A"/>
    <w:rsid w:val="00980866"/>
    <w:rsid w:val="009C2D35"/>
    <w:rsid w:val="009D36F1"/>
    <w:rsid w:val="00A05F9F"/>
    <w:rsid w:val="00A651A0"/>
    <w:rsid w:val="00AC0D18"/>
    <w:rsid w:val="00AC1517"/>
    <w:rsid w:val="00B11168"/>
    <w:rsid w:val="00B132C4"/>
    <w:rsid w:val="00B17103"/>
    <w:rsid w:val="00B60A67"/>
    <w:rsid w:val="00B63728"/>
    <w:rsid w:val="00B842B4"/>
    <w:rsid w:val="00B872F8"/>
    <w:rsid w:val="00BA42F5"/>
    <w:rsid w:val="00BB107B"/>
    <w:rsid w:val="00BC070A"/>
    <w:rsid w:val="00BF6189"/>
    <w:rsid w:val="00C1166C"/>
    <w:rsid w:val="00C14C49"/>
    <w:rsid w:val="00C20E81"/>
    <w:rsid w:val="00C311DC"/>
    <w:rsid w:val="00C61BEB"/>
    <w:rsid w:val="00C634D5"/>
    <w:rsid w:val="00C72406"/>
    <w:rsid w:val="00CA7D85"/>
    <w:rsid w:val="00CC391F"/>
    <w:rsid w:val="00CC3BD5"/>
    <w:rsid w:val="00CD0783"/>
    <w:rsid w:val="00CD6387"/>
    <w:rsid w:val="00D251E6"/>
    <w:rsid w:val="00D42308"/>
    <w:rsid w:val="00D53DED"/>
    <w:rsid w:val="00D60D90"/>
    <w:rsid w:val="00D66BD8"/>
    <w:rsid w:val="00D677A0"/>
    <w:rsid w:val="00DA3465"/>
    <w:rsid w:val="00DD2C63"/>
    <w:rsid w:val="00DF4FF3"/>
    <w:rsid w:val="00E009D7"/>
    <w:rsid w:val="00E1732E"/>
    <w:rsid w:val="00E21920"/>
    <w:rsid w:val="00E42B78"/>
    <w:rsid w:val="00E936B9"/>
    <w:rsid w:val="00EB43B5"/>
    <w:rsid w:val="00EC5673"/>
    <w:rsid w:val="00F00443"/>
    <w:rsid w:val="00F26626"/>
    <w:rsid w:val="00F432E4"/>
    <w:rsid w:val="00F459F3"/>
    <w:rsid w:val="00F924CF"/>
    <w:rsid w:val="00FA70A8"/>
    <w:rsid w:val="00FD41A8"/>
    <w:rsid w:val="4ECC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94463"/>
  <w15:chartTrackingRefBased/>
  <w15:docId w15:val="{B869FD3E-FF3C-417A-ACB9-F66FBAB6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706B8B5BEA34087869FF99DCE662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EB9E9-A641-43B2-BB4E-05FF70EE0A72}"/>
      </w:docPartPr>
      <w:docPartBody>
        <w:p w:rsidR="00583941" w:rsidRDefault="00A95B11">
          <w:pPr>
            <w:pStyle w:val="0706B8B5BEA34087869FF99DCE66205D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tarell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11"/>
    <w:rsid w:val="00064E84"/>
    <w:rsid w:val="000C348D"/>
    <w:rsid w:val="00136BDA"/>
    <w:rsid w:val="00297E97"/>
    <w:rsid w:val="004A6B8F"/>
    <w:rsid w:val="00583941"/>
    <w:rsid w:val="005A2FBF"/>
    <w:rsid w:val="005A39DA"/>
    <w:rsid w:val="00736B77"/>
    <w:rsid w:val="00791D5A"/>
    <w:rsid w:val="008F41FE"/>
    <w:rsid w:val="00974943"/>
    <w:rsid w:val="00A95B11"/>
    <w:rsid w:val="00B23A86"/>
    <w:rsid w:val="00C426DF"/>
    <w:rsid w:val="00C74181"/>
    <w:rsid w:val="00C91B27"/>
    <w:rsid w:val="00D1296D"/>
    <w:rsid w:val="00D21686"/>
    <w:rsid w:val="00E05495"/>
    <w:rsid w:val="00E91DF8"/>
    <w:rsid w:val="00F55A97"/>
    <w:rsid w:val="00FE3D3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06B8B5BEA34087869FF99DCE66205D">
    <w:name w:val="0706B8B5BEA34087869FF99DCE66205D"/>
  </w:style>
  <w:style w:type="paragraph" w:customStyle="1" w:styleId="39590CBEE62746DEBF617D7A763171DE">
    <w:name w:val="39590CBEE62746DEBF617D7A763171DE"/>
  </w:style>
  <w:style w:type="paragraph" w:customStyle="1" w:styleId="E2AAAC13477B4355B36743D62FB60C9A">
    <w:name w:val="E2AAAC13477B4355B36743D62FB60C9A"/>
  </w:style>
  <w:style w:type="paragraph" w:customStyle="1" w:styleId="6651CDBB049043A389418D19613BB488">
    <w:name w:val="6651CDBB049043A389418D19613BB488"/>
  </w:style>
  <w:style w:type="paragraph" w:customStyle="1" w:styleId="A6C7B2DA734B4AD5A986441BDD6781D5">
    <w:name w:val="A6C7B2DA734B4AD5A986441BDD6781D5"/>
  </w:style>
  <w:style w:type="paragraph" w:customStyle="1" w:styleId="85AB00A0BEEC4AE3A1183E3A945210EC">
    <w:name w:val="85AB00A0BEEC4AE3A1183E3A945210EC"/>
  </w:style>
  <w:style w:type="paragraph" w:customStyle="1" w:styleId="B61DCA32D40341D7BFD93571A0B84076">
    <w:name w:val="B61DCA32D40341D7BFD93571A0B84076"/>
  </w:style>
  <w:style w:type="paragraph" w:customStyle="1" w:styleId="07E3323884EF40B9B9071D06230041EC">
    <w:name w:val="07E3323884EF40B9B9071D06230041EC"/>
  </w:style>
  <w:style w:type="paragraph" w:customStyle="1" w:styleId="238459076171495B98F3432C82DA98C5">
    <w:name w:val="238459076171495B98F3432C82DA98C5"/>
  </w:style>
  <w:style w:type="paragraph" w:customStyle="1" w:styleId="7A36F5C00CEF44CA872E654BEDA4BED6">
    <w:name w:val="7A36F5C00CEF44CA872E654BEDA4BED6"/>
  </w:style>
  <w:style w:type="paragraph" w:customStyle="1" w:styleId="F14FC1B826554B8AAA9C7FEE35281840">
    <w:name w:val="F14FC1B826554B8AAA9C7FEE35281840"/>
  </w:style>
  <w:style w:type="paragraph" w:customStyle="1" w:styleId="57DD01B7C1F14D6E86E400BCA9AC9E27">
    <w:name w:val="57DD01B7C1F14D6E86E400BCA9AC9E27"/>
  </w:style>
  <w:style w:type="paragraph" w:customStyle="1" w:styleId="C0670C29EC384569A830E94F4BA9432D">
    <w:name w:val="C0670C29EC384569A830E94F4BA9432D"/>
  </w:style>
  <w:style w:type="paragraph" w:customStyle="1" w:styleId="0E9BC5B06D72496B96D18CD019C3FF44">
    <w:name w:val="0E9BC5B06D72496B96D18CD019C3FF44"/>
  </w:style>
  <w:style w:type="paragraph" w:customStyle="1" w:styleId="EA14E7E34E434A74A364A445389108CE">
    <w:name w:val="EA14E7E34E434A74A364A445389108CE"/>
  </w:style>
  <w:style w:type="paragraph" w:customStyle="1" w:styleId="F5C66B749F1B456BA327EF56DA7C82FE">
    <w:name w:val="F5C66B749F1B456BA327EF56DA7C82FE"/>
  </w:style>
  <w:style w:type="paragraph" w:customStyle="1" w:styleId="57B7B01D93E64E02984BBAEF641C86B8">
    <w:name w:val="57B7B01D93E64E02984BBAEF641C86B8"/>
  </w:style>
  <w:style w:type="paragraph" w:customStyle="1" w:styleId="804575B3C24A41A199B70F0B4F558C00">
    <w:name w:val="804575B3C24A41A199B70F0B4F558C00"/>
  </w:style>
  <w:style w:type="paragraph" w:customStyle="1" w:styleId="0E3B3CB76639489FA56711F296AF3031">
    <w:name w:val="0E3B3CB76639489FA56711F296AF3031"/>
  </w:style>
  <w:style w:type="paragraph" w:customStyle="1" w:styleId="9AC46C6D859F47A9968624E363390D8B">
    <w:name w:val="9AC46C6D859F47A9968624E363390D8B"/>
  </w:style>
  <w:style w:type="paragraph" w:customStyle="1" w:styleId="E2DD3C02981F45F0B9CEE84BE7298C1C">
    <w:name w:val="E2DD3C02981F45F0B9CEE84BE7298C1C"/>
  </w:style>
  <w:style w:type="paragraph" w:customStyle="1" w:styleId="377A6CA320D244FAB4A22A42F5001F98">
    <w:name w:val="377A6CA320D244FAB4A22A42F5001F98"/>
  </w:style>
  <w:style w:type="paragraph" w:customStyle="1" w:styleId="5A3E5B33493C41EC97BD995F2BDEA488">
    <w:name w:val="5A3E5B33493C41EC97BD995F2BDEA488"/>
  </w:style>
  <w:style w:type="paragraph" w:customStyle="1" w:styleId="6845FB76D2EC42A9A36F05666D19FFE3">
    <w:name w:val="6845FB76D2EC42A9A36F05666D19FFE3"/>
  </w:style>
  <w:style w:type="paragraph" w:customStyle="1" w:styleId="09586FC90D03477B8BF95C8A86557267">
    <w:name w:val="09586FC90D03477B8BF95C8A86557267"/>
  </w:style>
  <w:style w:type="paragraph" w:customStyle="1" w:styleId="A0E17DCB79CB46F4AAE9F125B49C3500">
    <w:name w:val="A0E17DCB79CB46F4AAE9F125B49C3500"/>
  </w:style>
  <w:style w:type="paragraph" w:customStyle="1" w:styleId="EE87BEF260014A0D8DD986C188BBF0F8">
    <w:name w:val="EE87BEF260014A0D8DD986C188BBF0F8"/>
  </w:style>
  <w:style w:type="paragraph" w:customStyle="1" w:styleId="20495D531FC44D8A96AFE78D846192FD">
    <w:name w:val="20495D531FC44D8A96AFE78D846192FD"/>
  </w:style>
  <w:style w:type="paragraph" w:customStyle="1" w:styleId="711E66D71A3B46A9B245C0861DE23798">
    <w:name w:val="711E66D71A3B46A9B245C0861DE23798"/>
  </w:style>
  <w:style w:type="paragraph" w:customStyle="1" w:styleId="EE0F62444EA3418CA0257395244B2E1F">
    <w:name w:val="EE0F62444EA3418CA0257395244B2E1F"/>
  </w:style>
  <w:style w:type="paragraph" w:customStyle="1" w:styleId="B4E5A94B95E049A2B41C87A820F8DA33">
    <w:name w:val="B4E5A94B95E049A2B41C87A820F8DA33"/>
  </w:style>
  <w:style w:type="paragraph" w:customStyle="1" w:styleId="7A2F3EAFB36845BFA669D54135BAC593">
    <w:name w:val="7A2F3EAFB36845BFA669D54135BAC5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Current Address: 118 Bierman Slichter 625 Babcock Drive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81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EIBERGEN</dc:creator>
  <cp:keywords/>
  <dc:description/>
  <cp:lastModifiedBy>Student</cp:lastModifiedBy>
  <cp:revision>74</cp:revision>
  <dcterms:created xsi:type="dcterms:W3CDTF">2016-02-17T23:00:00Z</dcterms:created>
  <dcterms:modified xsi:type="dcterms:W3CDTF">2017-11-15T01:22:00Z</dcterms:modified>
</cp:coreProperties>
</file>